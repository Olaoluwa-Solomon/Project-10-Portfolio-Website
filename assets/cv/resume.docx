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ED97F80944F54B53BFA2182779523CEA"/>
        </w:placeholder>
        <w:docPartList>
          <w:docPartGallery w:val="Quick Parts"/>
          <w:docPartCategory w:val=" Resume Name"/>
        </w:docPartList>
      </w:sdtPr>
      <w:sdtEndPr/>
      <w:sdtContent>
        <w:p w14:paraId="0819579F" w14:textId="20A84D6B" w:rsidR="00501CAF" w:rsidRDefault="00924D9B" w:rsidP="00534A64">
          <w:pPr>
            <w:pStyle w:val="Title"/>
            <w:spacing w:before="0"/>
          </w:pPr>
          <w:sdt>
            <w:sdtPr>
              <w:rPr>
                <w:sz w:val="40"/>
                <w:szCs w:val="40"/>
              </w:rPr>
              <w:alias w:val="Author"/>
              <w:tag w:val=""/>
              <w:id w:val="1823003119"/>
              <w:placeholder>
                <w:docPart w:val="131F543D2C3A42F695B8923F9919F69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62B31" w:rsidRPr="00362B31">
                <w:rPr>
                  <w:sz w:val="40"/>
                  <w:szCs w:val="40"/>
                </w:rPr>
                <w:t>Adegboyega olaoluwa</w:t>
              </w:r>
              <w:r w:rsidR="00362B31">
                <w:rPr>
                  <w:sz w:val="40"/>
                  <w:szCs w:val="40"/>
                </w:rPr>
                <w:t xml:space="preserve"> solom</w:t>
              </w:r>
              <w:r w:rsidR="00804D75">
                <w:rPr>
                  <w:sz w:val="40"/>
                  <w:szCs w:val="40"/>
                </w:rPr>
                <w:t>on</w:t>
              </w:r>
            </w:sdtContent>
          </w:sdt>
        </w:p>
        <w:sdt>
          <w:sdtPr>
            <w:alias w:val="Address"/>
            <w:tag w:val=""/>
            <w:id w:val="539556739"/>
            <w:placeholder>
              <w:docPart w:val="A4E0F131BF3A4F669AA8A760E0ADED6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5C09E0E7" w14:textId="017AADF3" w:rsidR="00501CAF" w:rsidRDefault="00A26C5B">
              <w:pPr>
                <w:pStyle w:val="NoSpacing"/>
              </w:pPr>
              <w:r>
                <w:t>Address</w:t>
              </w:r>
              <w:r w:rsidR="00362B31">
                <w:t>:</w:t>
              </w:r>
              <w:r>
                <w:t xml:space="preserve"> No 4, </w:t>
              </w:r>
              <w:proofErr w:type="spellStart"/>
              <w:r>
                <w:t>Labuta</w:t>
              </w:r>
              <w:proofErr w:type="spellEnd"/>
              <w:r>
                <w:t xml:space="preserve"> along FUNAAB/</w:t>
              </w:r>
              <w:proofErr w:type="spellStart"/>
              <w:r>
                <w:t>Alabata</w:t>
              </w:r>
              <w:proofErr w:type="spellEnd"/>
              <w:r>
                <w:t xml:space="preserve"> road, Abeokuta, Ogun state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512AB45F3C5D4D328C0DF11BEB45191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0205DE34" w14:textId="67A44276" w:rsidR="00501CAF" w:rsidRDefault="0051369F">
              <w:pPr>
                <w:pStyle w:val="NoSpacing"/>
              </w:pPr>
              <w:r>
                <w:t>Telep</w:t>
              </w:r>
              <w:r w:rsidR="00A26C5B">
                <w:t>hone</w:t>
              </w:r>
              <w:r w:rsidR="002C4744">
                <w:t>: 0</w:t>
              </w:r>
              <w:r>
                <w:t>8059092064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3A8D039A83324ACB9C3617A1E4ECE02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7499688" w14:textId="3AC925FA" w:rsidR="00A26C5B" w:rsidRDefault="00A26C5B" w:rsidP="00A26C5B">
              <w:pPr>
                <w:pStyle w:val="NoSpacing"/>
              </w:pPr>
              <w:r>
                <w:t>Email: olaolusolomon01@gmail.com</w:t>
              </w:r>
            </w:p>
          </w:sdtContent>
        </w:sdt>
      </w:sdtContent>
    </w:sdt>
    <w:p w14:paraId="72F006B9" w14:textId="44EA9B03" w:rsidR="0051369F" w:rsidRDefault="0051369F" w:rsidP="00362B31">
      <w:pPr>
        <w:pStyle w:val="SectionHeading"/>
      </w:pPr>
      <w:r>
        <w:t>BIO DATA</w:t>
      </w:r>
    </w:p>
    <w:p w14:paraId="509C0C76" w14:textId="4CC29617" w:rsidR="0051369F" w:rsidRDefault="0051369F" w:rsidP="0051369F">
      <w:pPr>
        <w:spacing w:after="0"/>
      </w:pPr>
      <w:r>
        <w:t xml:space="preserve">Date of Birth:         </w:t>
      </w:r>
      <w:r w:rsidR="00A26C5B">
        <w:t xml:space="preserve">  </w:t>
      </w:r>
      <w:r>
        <w:t>July 21, 1992</w:t>
      </w:r>
    </w:p>
    <w:p w14:paraId="6F9D053A" w14:textId="35A7D0FD" w:rsidR="0051369F" w:rsidRDefault="0051369F" w:rsidP="0051369F">
      <w:pPr>
        <w:spacing w:after="0"/>
      </w:pPr>
      <w:r>
        <w:t xml:space="preserve">Sex:                       </w:t>
      </w:r>
      <w:r w:rsidR="00A26C5B">
        <w:t xml:space="preserve">  </w:t>
      </w:r>
      <w:r>
        <w:t>Male</w:t>
      </w:r>
    </w:p>
    <w:p w14:paraId="27F29BF0" w14:textId="3929D215" w:rsidR="0051369F" w:rsidRDefault="0051369F" w:rsidP="0051369F">
      <w:pPr>
        <w:spacing w:after="0"/>
      </w:pPr>
      <w:r>
        <w:t xml:space="preserve">State of Birth:        </w:t>
      </w:r>
      <w:r w:rsidR="00A26C5B">
        <w:t xml:space="preserve">  </w:t>
      </w:r>
      <w:r>
        <w:t>Lagos State</w:t>
      </w:r>
    </w:p>
    <w:p w14:paraId="57C663B7" w14:textId="3BBA5689" w:rsidR="0051369F" w:rsidRDefault="00A26C5B" w:rsidP="0051369F">
      <w:pPr>
        <w:spacing w:after="0"/>
      </w:pPr>
      <w:r>
        <w:t xml:space="preserve">State of Origin:        </w:t>
      </w:r>
      <w:r w:rsidR="0051369F">
        <w:t>Osun State</w:t>
      </w:r>
    </w:p>
    <w:p w14:paraId="5840A45B" w14:textId="07B8C06A" w:rsidR="0051369F" w:rsidRDefault="00A26C5B" w:rsidP="0051369F">
      <w:pPr>
        <w:spacing w:after="0"/>
      </w:pPr>
      <w:r>
        <w:t xml:space="preserve">LGA:                     </w:t>
      </w:r>
      <w:r w:rsidR="0051369F">
        <w:t xml:space="preserve"> </w:t>
      </w:r>
      <w:r>
        <w:t xml:space="preserve">  </w:t>
      </w:r>
      <w:proofErr w:type="spellStart"/>
      <w:r w:rsidR="0051369F">
        <w:t>Aiyedire</w:t>
      </w:r>
      <w:proofErr w:type="spellEnd"/>
    </w:p>
    <w:p w14:paraId="4F82E8C3" w14:textId="2FF6C940" w:rsidR="00A26C5B" w:rsidRDefault="00A26C5B" w:rsidP="00A26C5B">
      <w:pPr>
        <w:spacing w:after="0"/>
      </w:pPr>
      <w:r>
        <w:t xml:space="preserve">Marital Status:    </w:t>
      </w:r>
      <w:r w:rsidR="0051369F">
        <w:t xml:space="preserve">   </w:t>
      </w:r>
      <w:r>
        <w:t xml:space="preserve">  </w:t>
      </w:r>
      <w:r w:rsidR="0051369F">
        <w:t>Single</w:t>
      </w:r>
    </w:p>
    <w:p w14:paraId="03DF077E" w14:textId="5D20D471" w:rsidR="00362B31" w:rsidRDefault="00362B31" w:rsidP="00362B31">
      <w:pPr>
        <w:pStyle w:val="SectionHeading"/>
      </w:pPr>
      <w:bookmarkStart w:id="0" w:name="_GoBack"/>
      <w:bookmarkEnd w:id="0"/>
      <w:r>
        <w:t>pr</w:t>
      </w:r>
      <w:r w:rsidR="00DC0029">
        <w:t>O</w:t>
      </w:r>
      <w:r>
        <w:t>file</w:t>
      </w:r>
    </w:p>
    <w:p w14:paraId="67A3541C" w14:textId="18D260F2" w:rsidR="00501CAF" w:rsidRDefault="00362B31">
      <w:r>
        <w:t>Graduate Agricultural &amp; Bio-resources Engineer</w:t>
      </w:r>
      <w:r w:rsidR="00804D75">
        <w:t xml:space="preserve"> </w:t>
      </w:r>
      <w:r>
        <w:t>with extensive knowledge of agricultural machines and systems components, technical competence, and an in depth understanding of engineering theory. Passionate about Agric. Engineering particularly post-harvest processes and a desire to join an organization that offers challenges and opportunities to progress.</w:t>
      </w:r>
    </w:p>
    <w:p w14:paraId="7FDEA1FD" w14:textId="47235BAE" w:rsidR="00501CAF" w:rsidRDefault="00DC0029" w:rsidP="00322A26">
      <w:pPr>
        <w:pStyle w:val="SectionHeading"/>
        <w:spacing w:before="0"/>
      </w:pPr>
      <w:r>
        <w:t>Education</w:t>
      </w:r>
      <w:r w:rsidR="00A26C5B">
        <w:t>AL QUALIFICATIONS</w:t>
      </w:r>
    </w:p>
    <w:p w14:paraId="1AF975BA" w14:textId="62F832AF" w:rsidR="00501CAF" w:rsidRPr="00534A64" w:rsidRDefault="00362B31" w:rsidP="00322A26">
      <w:pPr>
        <w:pStyle w:val="Subsection"/>
        <w:spacing w:before="0"/>
        <w:rPr>
          <w:color w:val="auto"/>
        </w:rPr>
      </w:pPr>
      <w:r w:rsidRPr="00534A64">
        <w:rPr>
          <w:color w:val="auto"/>
        </w:rPr>
        <w:t>Federal University of Agriculture, Abeokuta</w:t>
      </w:r>
      <w:r w:rsidR="001C1778" w:rsidRPr="00534A64">
        <w:rPr>
          <w:color w:val="auto"/>
        </w:rPr>
        <w:t xml:space="preserve"> (FUNAAB), Nigeria</w:t>
      </w:r>
    </w:p>
    <w:p w14:paraId="62A0C1DB" w14:textId="7F9A433D" w:rsidR="00A54650" w:rsidRDefault="001C1778" w:rsidP="00A54650">
      <w:pPr>
        <w:spacing w:after="0"/>
        <w:rPr>
          <w:b/>
          <w:bCs/>
          <w:i/>
          <w:iCs/>
        </w:rPr>
      </w:pPr>
      <w:r w:rsidRPr="00804D75">
        <w:rPr>
          <w:b/>
          <w:bCs/>
          <w:i/>
          <w:iCs/>
        </w:rPr>
        <w:t>Agric. &amp; Bio-resources Engineering</w:t>
      </w:r>
      <w:r w:rsidR="00A54650">
        <w:rPr>
          <w:b/>
          <w:bCs/>
          <w:i/>
          <w:iCs/>
        </w:rPr>
        <w:t xml:space="preserve"> (BEng)       2014 – </w:t>
      </w:r>
      <w:r w:rsidR="00A54650" w:rsidRPr="00804D75">
        <w:rPr>
          <w:b/>
          <w:bCs/>
          <w:i/>
          <w:iCs/>
        </w:rPr>
        <w:t>2019</w:t>
      </w:r>
    </w:p>
    <w:p w14:paraId="4289E004" w14:textId="2D96670C" w:rsidR="00A54650" w:rsidRDefault="00A54650" w:rsidP="00562388">
      <w:pPr>
        <w:spacing w:after="0"/>
        <w:rPr>
          <w:b/>
          <w:bCs/>
          <w:i/>
          <w:iCs/>
        </w:rPr>
      </w:pPr>
    </w:p>
    <w:p w14:paraId="14EA6A3A" w14:textId="24ADD29D" w:rsidR="00A54650" w:rsidRDefault="00A54650" w:rsidP="00562388">
      <w:pPr>
        <w:spacing w:after="0"/>
        <w:rPr>
          <w:rFonts w:asciiTheme="majorHAnsi" w:hAnsiTheme="majorHAnsi"/>
          <w:b/>
          <w:bCs/>
          <w:iCs/>
          <w:sz w:val="26"/>
          <w:szCs w:val="26"/>
        </w:rPr>
      </w:pPr>
      <w:r w:rsidRPr="00A54650">
        <w:rPr>
          <w:rFonts w:asciiTheme="majorHAnsi" w:hAnsiTheme="majorHAnsi"/>
          <w:b/>
          <w:bCs/>
          <w:iCs/>
          <w:sz w:val="26"/>
          <w:szCs w:val="26"/>
        </w:rPr>
        <w:t xml:space="preserve">Summit Comprehensive College </w:t>
      </w:r>
      <w:r w:rsidR="00E31FB9" w:rsidRPr="00E31FB9">
        <w:rPr>
          <w:rFonts w:cstheme="minorHAnsi"/>
          <w:bCs/>
          <w:iCs/>
        </w:rPr>
        <w:t xml:space="preserve">– </w:t>
      </w:r>
      <w:proofErr w:type="spellStart"/>
      <w:r w:rsidR="00E31FB9" w:rsidRPr="00E31FB9">
        <w:rPr>
          <w:rFonts w:cstheme="minorHAnsi"/>
          <w:bCs/>
          <w:iCs/>
        </w:rPr>
        <w:t>Ayegun</w:t>
      </w:r>
      <w:proofErr w:type="spellEnd"/>
      <w:r w:rsidR="00E31FB9" w:rsidRPr="00E31FB9">
        <w:rPr>
          <w:rFonts w:cstheme="minorHAnsi"/>
          <w:bCs/>
          <w:iCs/>
        </w:rPr>
        <w:t xml:space="preserve">, along </w:t>
      </w:r>
      <w:proofErr w:type="spellStart"/>
      <w:r w:rsidR="00E31FB9" w:rsidRPr="00E31FB9">
        <w:rPr>
          <w:rFonts w:cstheme="minorHAnsi"/>
          <w:bCs/>
          <w:iCs/>
        </w:rPr>
        <w:t>Olojuoro</w:t>
      </w:r>
      <w:proofErr w:type="spellEnd"/>
      <w:r w:rsidR="00E31FB9" w:rsidRPr="00E31FB9">
        <w:rPr>
          <w:rFonts w:cstheme="minorHAnsi"/>
          <w:bCs/>
          <w:iCs/>
        </w:rPr>
        <w:t xml:space="preserve"> road, Ibadan</w:t>
      </w:r>
      <w:r w:rsidR="00E31FB9">
        <w:rPr>
          <w:rFonts w:cstheme="minorHAnsi"/>
          <w:bCs/>
          <w:iCs/>
        </w:rPr>
        <w:t>, Oyo State.</w:t>
      </w:r>
    </w:p>
    <w:p w14:paraId="79BFC829" w14:textId="70BCE4CB" w:rsidR="00A54650" w:rsidRPr="003A3055" w:rsidRDefault="008E5B02" w:rsidP="00562388">
      <w:pPr>
        <w:spacing w:after="0"/>
        <w:rPr>
          <w:rFonts w:cstheme="minorHAnsi"/>
          <w:b/>
          <w:bCs/>
          <w:i/>
          <w:iCs/>
        </w:rPr>
      </w:pPr>
      <w:r w:rsidRPr="003A3055">
        <w:rPr>
          <w:rFonts w:cstheme="minorHAnsi"/>
          <w:b/>
          <w:bCs/>
          <w:i/>
          <w:iCs/>
        </w:rPr>
        <w:t>WAEC</w:t>
      </w:r>
      <w:r w:rsidR="00A54650" w:rsidRPr="003A3055">
        <w:rPr>
          <w:rFonts w:cstheme="minorHAnsi"/>
          <w:b/>
          <w:bCs/>
          <w:i/>
          <w:iCs/>
        </w:rPr>
        <w:t>/</w:t>
      </w:r>
      <w:r w:rsidR="00DF3DA5">
        <w:rPr>
          <w:rFonts w:cstheme="minorHAnsi"/>
          <w:b/>
          <w:bCs/>
          <w:i/>
          <w:iCs/>
        </w:rPr>
        <w:t xml:space="preserve"> </w:t>
      </w:r>
      <w:proofErr w:type="spellStart"/>
      <w:r w:rsidR="005D29C9">
        <w:rPr>
          <w:rFonts w:cstheme="minorHAnsi"/>
          <w:b/>
          <w:bCs/>
          <w:i/>
          <w:iCs/>
        </w:rPr>
        <w:t>O’L</w:t>
      </w:r>
      <w:r w:rsidR="00A54650" w:rsidRPr="003A3055">
        <w:rPr>
          <w:rFonts w:cstheme="minorHAnsi"/>
          <w:b/>
          <w:bCs/>
          <w:i/>
          <w:iCs/>
        </w:rPr>
        <w:t>evel</w:t>
      </w:r>
      <w:proofErr w:type="spellEnd"/>
      <w:r w:rsidRPr="003A3055">
        <w:rPr>
          <w:rFonts w:cstheme="minorHAnsi"/>
          <w:b/>
          <w:bCs/>
          <w:i/>
          <w:iCs/>
        </w:rPr>
        <w:t xml:space="preserve"> certificate</w:t>
      </w:r>
      <w:r w:rsidR="00A54650" w:rsidRPr="003A3055">
        <w:rPr>
          <w:rFonts w:cstheme="minorHAnsi"/>
          <w:b/>
          <w:bCs/>
          <w:i/>
          <w:iCs/>
        </w:rPr>
        <w:t xml:space="preserve">  </w:t>
      </w:r>
      <w:r w:rsidRPr="003A3055">
        <w:rPr>
          <w:rFonts w:cstheme="minorHAnsi"/>
          <w:b/>
          <w:bCs/>
          <w:i/>
          <w:iCs/>
        </w:rPr>
        <w:t xml:space="preserve">              </w:t>
      </w:r>
      <w:r w:rsidR="007C2EEF">
        <w:rPr>
          <w:rFonts w:cstheme="minorHAnsi"/>
          <w:b/>
          <w:bCs/>
          <w:i/>
          <w:iCs/>
        </w:rPr>
        <w:t xml:space="preserve">                     </w:t>
      </w:r>
      <w:r w:rsidR="00A54650" w:rsidRPr="003A3055">
        <w:rPr>
          <w:rFonts w:cstheme="minorHAnsi"/>
          <w:b/>
          <w:bCs/>
          <w:i/>
          <w:iCs/>
        </w:rPr>
        <w:t xml:space="preserve"> 2008</w:t>
      </w:r>
    </w:p>
    <w:p w14:paraId="086153A4" w14:textId="77777777" w:rsidR="00322A26" w:rsidRPr="005B2102" w:rsidRDefault="00322A26" w:rsidP="00562388">
      <w:pPr>
        <w:spacing w:after="0"/>
        <w:rPr>
          <w:rStyle w:val="IntenseEmphasis"/>
          <w:color w:val="auto"/>
        </w:rPr>
      </w:pPr>
    </w:p>
    <w:p w14:paraId="6E2FD2A2" w14:textId="3601FE71" w:rsidR="00501CAF" w:rsidRDefault="00DC0029" w:rsidP="00322A26">
      <w:pPr>
        <w:pStyle w:val="SectionHeading"/>
        <w:spacing w:before="0"/>
      </w:pPr>
      <w:r>
        <w:t>E</w:t>
      </w:r>
      <w:r w:rsidR="002C4744">
        <w:t>mployment EXPERIENCE</w:t>
      </w:r>
    </w:p>
    <w:p w14:paraId="058B1650" w14:textId="36BAC02E" w:rsidR="002C4744" w:rsidRDefault="002C4744" w:rsidP="002C4744">
      <w:pPr>
        <w:spacing w:after="0"/>
        <w:rPr>
          <w:rFonts w:asciiTheme="majorHAnsi" w:hAnsiTheme="majorHAnsi"/>
          <w:b/>
          <w:sz w:val="26"/>
          <w:szCs w:val="26"/>
        </w:rPr>
      </w:pPr>
      <w:r w:rsidRPr="002C4744">
        <w:rPr>
          <w:rFonts w:asciiTheme="majorHAnsi" w:hAnsiTheme="majorHAnsi"/>
          <w:b/>
          <w:sz w:val="26"/>
          <w:szCs w:val="26"/>
        </w:rPr>
        <w:t>Science Teacher</w:t>
      </w:r>
    </w:p>
    <w:p w14:paraId="356B6A18" w14:textId="64DF044A" w:rsidR="002C4744" w:rsidRDefault="002C4744" w:rsidP="002C4744">
      <w:pPr>
        <w:spacing w:after="0"/>
        <w:rPr>
          <w:rFonts w:cstheme="minorHAnsi"/>
        </w:rPr>
      </w:pPr>
      <w:r w:rsidRPr="002C4744">
        <w:rPr>
          <w:rFonts w:asciiTheme="majorHAnsi" w:hAnsiTheme="majorHAnsi"/>
          <w:b/>
        </w:rPr>
        <w:t>Precious Treasure College</w:t>
      </w:r>
      <w:r>
        <w:rPr>
          <w:rFonts w:asciiTheme="majorHAnsi" w:hAnsiTheme="majorHAnsi"/>
          <w:b/>
        </w:rPr>
        <w:t xml:space="preserve">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Agbeloba</w:t>
      </w:r>
      <w:proofErr w:type="spellEnd"/>
      <w:r>
        <w:rPr>
          <w:rFonts w:cstheme="minorHAnsi"/>
        </w:rPr>
        <w:t xml:space="preserve"> along Quarry road, Abeokuta, Ogun State</w:t>
      </w:r>
    </w:p>
    <w:p w14:paraId="5AB47E59" w14:textId="7E55AB98" w:rsidR="002C4744" w:rsidRDefault="002C4744" w:rsidP="002C4744">
      <w:pPr>
        <w:spacing w:after="0"/>
        <w:rPr>
          <w:rFonts w:cstheme="minorHAnsi"/>
        </w:rPr>
      </w:pPr>
      <w:r>
        <w:rPr>
          <w:rFonts w:cstheme="minorHAnsi"/>
        </w:rPr>
        <w:t xml:space="preserve">Position: Physics and Basic Tech. teacher </w:t>
      </w:r>
      <w:r w:rsidR="00A66B0F">
        <w:rPr>
          <w:rFonts w:cstheme="minorHAnsi"/>
        </w:rPr>
        <w:t>(1st of May 2023 till present)</w:t>
      </w:r>
    </w:p>
    <w:p w14:paraId="37A4EAC5" w14:textId="48E51B51" w:rsidR="00A66B0F" w:rsidRDefault="00A66B0F" w:rsidP="002C4744">
      <w:pPr>
        <w:spacing w:after="0"/>
        <w:rPr>
          <w:rFonts w:cstheme="minorHAnsi"/>
        </w:rPr>
      </w:pPr>
      <w:r>
        <w:rPr>
          <w:rFonts w:cstheme="minorHAnsi"/>
        </w:rPr>
        <w:t>Achievements:</w:t>
      </w:r>
    </w:p>
    <w:p w14:paraId="1855DCC0" w14:textId="0BBD3759" w:rsidR="00A66B0F" w:rsidRPr="007C2EEF" w:rsidRDefault="00A66B0F" w:rsidP="007C2EEF">
      <w:pPr>
        <w:pStyle w:val="ListParagraph"/>
        <w:numPr>
          <w:ilvl w:val="0"/>
          <w:numId w:val="15"/>
        </w:numPr>
      </w:pPr>
      <w:r w:rsidRPr="007C2EEF">
        <w:t>Created a dynamic classroom environment that encouraged active participation.</w:t>
      </w:r>
    </w:p>
    <w:p w14:paraId="75010BB3" w14:textId="64A93BD7" w:rsidR="007C2EEF" w:rsidRPr="007C2EEF" w:rsidRDefault="007C2EEF" w:rsidP="007C2EEF">
      <w:pPr>
        <w:pStyle w:val="ListParagraph"/>
        <w:numPr>
          <w:ilvl w:val="0"/>
          <w:numId w:val="15"/>
        </w:numPr>
      </w:pPr>
      <w:r w:rsidRPr="007C2EEF">
        <w:t>Established a respectful and inclusive classroom culture.</w:t>
      </w:r>
    </w:p>
    <w:p w14:paraId="41EF51DE" w14:textId="2F618735" w:rsidR="007C2EEF" w:rsidRPr="007C2EEF" w:rsidRDefault="007C2EEF" w:rsidP="007C2EEF">
      <w:pPr>
        <w:pStyle w:val="ListParagraph"/>
        <w:numPr>
          <w:ilvl w:val="0"/>
          <w:numId w:val="15"/>
        </w:numPr>
      </w:pPr>
      <w:r w:rsidRPr="007C2EEF">
        <w:t>Guided high-achieving students to reach their full potential.</w:t>
      </w:r>
    </w:p>
    <w:p w14:paraId="4B8CBA25" w14:textId="3ED445AB" w:rsidR="007C2EEF" w:rsidRDefault="007C2EEF" w:rsidP="007C2EEF">
      <w:pPr>
        <w:pStyle w:val="ListParagraph"/>
        <w:numPr>
          <w:ilvl w:val="0"/>
          <w:numId w:val="15"/>
        </w:numPr>
      </w:pPr>
      <w:r w:rsidRPr="007C2EEF">
        <w:t>Helped struggling students catch up and excel in science.</w:t>
      </w:r>
    </w:p>
    <w:p w14:paraId="70819838" w14:textId="12CCBE4D" w:rsidR="004D11F2" w:rsidRPr="007C2EEF" w:rsidRDefault="004D11F2" w:rsidP="007C2EEF">
      <w:pPr>
        <w:pStyle w:val="ListParagraph"/>
        <w:numPr>
          <w:ilvl w:val="0"/>
          <w:numId w:val="15"/>
        </w:numPr>
      </w:pPr>
      <w:r>
        <w:t>Motivated students to maximize academic performance</w:t>
      </w:r>
      <w:r>
        <w:t>.</w:t>
      </w:r>
    </w:p>
    <w:p w14:paraId="750D0FEF" w14:textId="20B658AC" w:rsidR="007C2EEF" w:rsidRPr="007C2EEF" w:rsidRDefault="007C2EEF" w:rsidP="007C2EEF">
      <w:pPr>
        <w:pStyle w:val="ListParagraph"/>
        <w:numPr>
          <w:ilvl w:val="0"/>
          <w:numId w:val="15"/>
        </w:numPr>
      </w:pPr>
      <w:r w:rsidRPr="007C2EEF">
        <w:t>Designed and implemented engaging hands-on experiments that enhanced student understanding.</w:t>
      </w:r>
    </w:p>
    <w:p w14:paraId="37542C04" w14:textId="68FED20A" w:rsidR="004D11F2" w:rsidRPr="007C2EEF" w:rsidRDefault="007C2EEF" w:rsidP="004D11F2">
      <w:pPr>
        <w:pStyle w:val="ListParagraph"/>
        <w:numPr>
          <w:ilvl w:val="0"/>
          <w:numId w:val="15"/>
        </w:numPr>
      </w:pPr>
      <w:r w:rsidRPr="007C2EEF">
        <w:t>Integrated technology effectively to enhance learning experiences.</w:t>
      </w:r>
    </w:p>
    <w:p w14:paraId="117AAA74" w14:textId="29E9D392" w:rsidR="007C2EEF" w:rsidRDefault="007C2EEF" w:rsidP="007C2EEF">
      <w:pPr>
        <w:pStyle w:val="ListParagraph"/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278B8816" w14:textId="53AD3C54" w:rsidR="00A66B0F" w:rsidRPr="002C4744" w:rsidRDefault="00A66B0F" w:rsidP="002C4744">
      <w:pPr>
        <w:spacing w:after="0"/>
        <w:rPr>
          <w:rFonts w:cstheme="minorHAnsi"/>
        </w:rPr>
      </w:pPr>
    </w:p>
    <w:p w14:paraId="50719D3D" w14:textId="77777777" w:rsidR="003D38D9" w:rsidRDefault="003D38D9" w:rsidP="003D38D9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National Youth Service Corps (NYSC)</w:t>
      </w:r>
    </w:p>
    <w:p w14:paraId="31AA1EC1" w14:textId="77777777" w:rsidR="003D38D9" w:rsidRPr="008E5B02" w:rsidRDefault="003D38D9" w:rsidP="003D38D9">
      <w:pPr>
        <w:spacing w:after="0"/>
        <w:rPr>
          <w:rFonts w:asciiTheme="majorHAnsi" w:hAnsiTheme="majorHAnsi" w:cstheme="minorHAnsi"/>
        </w:rPr>
      </w:pPr>
      <w:proofErr w:type="spellStart"/>
      <w:r w:rsidRPr="008E5B02">
        <w:rPr>
          <w:rFonts w:asciiTheme="majorHAnsi" w:hAnsiTheme="majorHAnsi" w:cstheme="minorHAnsi"/>
        </w:rPr>
        <w:t>Funfat</w:t>
      </w:r>
      <w:proofErr w:type="spellEnd"/>
      <w:r w:rsidRPr="008E5B02">
        <w:rPr>
          <w:rFonts w:asciiTheme="majorHAnsi" w:hAnsiTheme="majorHAnsi" w:cstheme="minorHAnsi"/>
        </w:rPr>
        <w:t xml:space="preserve"> Group of Schools</w:t>
      </w:r>
      <w:r>
        <w:rPr>
          <w:rFonts w:asciiTheme="majorHAnsi" w:hAnsiTheme="majorHAnsi" w:cstheme="minorHAnsi"/>
        </w:rPr>
        <w:t xml:space="preserve"> </w:t>
      </w:r>
      <w:r w:rsidRPr="008E5B02">
        <w:rPr>
          <w:rFonts w:cstheme="minorHAnsi"/>
        </w:rPr>
        <w:t xml:space="preserve">– </w:t>
      </w:r>
      <w:proofErr w:type="spellStart"/>
      <w:r w:rsidRPr="008E5B02">
        <w:rPr>
          <w:rFonts w:cstheme="minorHAnsi"/>
        </w:rPr>
        <w:t>Arinkinkin</w:t>
      </w:r>
      <w:proofErr w:type="spellEnd"/>
      <w:r w:rsidRPr="008E5B0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Arigbajo</w:t>
      </w:r>
      <w:proofErr w:type="spellEnd"/>
      <w:r w:rsidRPr="008E5B02">
        <w:rPr>
          <w:rFonts w:cstheme="minorHAnsi"/>
        </w:rPr>
        <w:t>, Ogun state</w:t>
      </w:r>
    </w:p>
    <w:p w14:paraId="666A93AC" w14:textId="77777777" w:rsidR="003D38D9" w:rsidRDefault="003D38D9" w:rsidP="003D38D9">
      <w:pPr>
        <w:spacing w:after="0"/>
        <w:rPr>
          <w:rFonts w:cstheme="minorHAnsi"/>
          <w:i/>
        </w:rPr>
      </w:pPr>
      <w:r w:rsidRPr="004532E0">
        <w:rPr>
          <w:rFonts w:cstheme="minorHAnsi"/>
          <w:i/>
        </w:rPr>
        <w:t>Position: Mathematics Teacher</w:t>
      </w:r>
      <w:r>
        <w:rPr>
          <w:rFonts w:cstheme="minorHAnsi"/>
          <w:i/>
        </w:rPr>
        <w:t xml:space="preserve"> (August 2021 – June 2022)</w:t>
      </w:r>
    </w:p>
    <w:p w14:paraId="21B02B37" w14:textId="13A36490" w:rsidR="003D38D9" w:rsidRPr="004532E0" w:rsidRDefault="00A66B0F" w:rsidP="003D38D9">
      <w:pPr>
        <w:spacing w:after="0"/>
        <w:rPr>
          <w:rFonts w:cstheme="minorHAnsi"/>
        </w:rPr>
      </w:pPr>
      <w:r>
        <w:rPr>
          <w:rFonts w:cstheme="minorHAnsi"/>
        </w:rPr>
        <w:t>Achievements</w:t>
      </w:r>
      <w:r w:rsidR="003D38D9" w:rsidRPr="004532E0">
        <w:rPr>
          <w:rFonts w:cstheme="minorHAnsi"/>
        </w:rPr>
        <w:t>:</w:t>
      </w:r>
    </w:p>
    <w:p w14:paraId="7E76AEE0" w14:textId="77777777" w:rsidR="003D38D9" w:rsidRDefault="003D38D9" w:rsidP="00A66B0F">
      <w:pPr>
        <w:pStyle w:val="ListParagraph"/>
        <w:numPr>
          <w:ilvl w:val="0"/>
          <w:numId w:val="10"/>
        </w:numPr>
      </w:pPr>
      <w:r>
        <w:t>Managed over 25 students at a time to ensure appropriate behavior.</w:t>
      </w:r>
    </w:p>
    <w:p w14:paraId="2A1FB5AC" w14:textId="77777777" w:rsidR="003D38D9" w:rsidRDefault="003D38D9" w:rsidP="00A66B0F">
      <w:pPr>
        <w:pStyle w:val="ListParagraph"/>
        <w:numPr>
          <w:ilvl w:val="0"/>
          <w:numId w:val="10"/>
        </w:numPr>
      </w:pPr>
      <w:r>
        <w:t>Motivated students to maximize academic performance.</w:t>
      </w:r>
    </w:p>
    <w:p w14:paraId="1D894959" w14:textId="53B1DD7E" w:rsidR="003D38D9" w:rsidRDefault="003D38D9" w:rsidP="00A66B0F">
      <w:pPr>
        <w:pStyle w:val="ListParagraph"/>
        <w:numPr>
          <w:ilvl w:val="0"/>
          <w:numId w:val="10"/>
        </w:numPr>
      </w:pPr>
      <w:r>
        <w:t xml:space="preserve">Successfully increased pass rates on standardized testing to 70% for </w:t>
      </w:r>
      <w:proofErr w:type="gramStart"/>
      <w:r>
        <w:t>Junior</w:t>
      </w:r>
      <w:proofErr w:type="gramEnd"/>
      <w:r>
        <w:t xml:space="preserve"> </w:t>
      </w:r>
      <w:r w:rsidR="007C2EEF">
        <w:t>students and 8</w:t>
      </w:r>
      <w:r>
        <w:t>0% for Senior students.</w:t>
      </w:r>
    </w:p>
    <w:p w14:paraId="36CFA836" w14:textId="77777777" w:rsidR="003D38D9" w:rsidRDefault="003D38D9" w:rsidP="00A66B0F">
      <w:pPr>
        <w:pStyle w:val="ListParagraph"/>
        <w:numPr>
          <w:ilvl w:val="0"/>
          <w:numId w:val="10"/>
        </w:numPr>
      </w:pPr>
      <w:r>
        <w:t>Collaborated with colleagues by participating in team meetings, sharing ideas, contributing to team goals, and documenting progress toward reaching those goals.</w:t>
      </w:r>
    </w:p>
    <w:p w14:paraId="5774E107" w14:textId="77777777" w:rsidR="003D38D9" w:rsidRDefault="003D38D9" w:rsidP="00A66B0F">
      <w:pPr>
        <w:pStyle w:val="ListParagraph"/>
        <w:numPr>
          <w:ilvl w:val="0"/>
          <w:numId w:val="10"/>
        </w:numPr>
      </w:pPr>
      <w:r>
        <w:t>Filed reports and appropriate paperwork on students, which include assessing students’ progress.</w:t>
      </w:r>
    </w:p>
    <w:p w14:paraId="688EFC4A" w14:textId="77777777" w:rsidR="003D38D9" w:rsidRPr="003D38D9" w:rsidRDefault="003D38D9" w:rsidP="003D38D9"/>
    <w:p w14:paraId="3BB0957A" w14:textId="2D62ADD5" w:rsidR="00501CAF" w:rsidRPr="00534A64" w:rsidRDefault="001C1778" w:rsidP="00322A26">
      <w:pPr>
        <w:pStyle w:val="Subsection"/>
        <w:spacing w:before="0"/>
        <w:rPr>
          <w:vanish/>
          <w:color w:val="auto"/>
          <w:specVanish/>
        </w:rPr>
      </w:pPr>
      <w:proofErr w:type="spellStart"/>
      <w:r w:rsidRPr="00534A64">
        <w:rPr>
          <w:color w:val="auto"/>
        </w:rPr>
        <w:t>Dizengoff</w:t>
      </w:r>
      <w:proofErr w:type="spellEnd"/>
      <w:r w:rsidRPr="00534A64">
        <w:rPr>
          <w:color w:val="auto"/>
        </w:rPr>
        <w:t xml:space="preserve"> West Africa, Ibadan, Oyo state, Nigeria</w:t>
      </w:r>
      <w:r w:rsidR="00252447" w:rsidRPr="00534A64">
        <w:rPr>
          <w:color w:val="auto"/>
        </w:rPr>
        <w:t xml:space="preserve"> </w:t>
      </w:r>
    </w:p>
    <w:p w14:paraId="00633048" w14:textId="6B5876C5" w:rsidR="00501CAF" w:rsidRDefault="00501CAF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p w14:paraId="2636FCC6" w14:textId="6EFD36E8" w:rsidR="004532E0" w:rsidRDefault="00804D75" w:rsidP="004532E0">
      <w:pPr>
        <w:spacing w:after="0"/>
        <w:rPr>
          <w:rStyle w:val="Emphasis"/>
        </w:rPr>
      </w:pPr>
      <w:r w:rsidRPr="00804D75">
        <w:rPr>
          <w:rStyle w:val="IntenseEmphasis"/>
          <w:color w:val="auto"/>
        </w:rPr>
        <w:t xml:space="preserve"> </w:t>
      </w:r>
      <w:r w:rsidR="001C1778" w:rsidRPr="00804D75">
        <w:rPr>
          <w:rStyle w:val="IntenseEmphasis"/>
          <w:color w:val="auto"/>
        </w:rPr>
        <w:t>Intern</w:t>
      </w:r>
      <w:r w:rsidR="00452692">
        <w:rPr>
          <w:rStyle w:val="IntenseEmphasis"/>
          <w:color w:val="auto"/>
        </w:rPr>
        <w:t xml:space="preserve"> </w:t>
      </w:r>
      <w:r w:rsidR="00A54650">
        <w:rPr>
          <w:rStyle w:val="IntenseEmphasis"/>
          <w:color w:val="auto"/>
        </w:rPr>
        <w:t>(</w:t>
      </w:r>
      <w:r w:rsidR="001C1778">
        <w:rPr>
          <w:rStyle w:val="Emphasis"/>
        </w:rPr>
        <w:t>May 2017</w:t>
      </w:r>
      <w:r w:rsidR="00DC0029">
        <w:rPr>
          <w:rStyle w:val="Emphasis"/>
        </w:rPr>
        <w:t xml:space="preserve"> –</w:t>
      </w:r>
      <w:r w:rsidR="001C1778">
        <w:rPr>
          <w:rStyle w:val="Emphasis"/>
        </w:rPr>
        <w:t xml:space="preserve"> Nov 2017</w:t>
      </w:r>
      <w:r w:rsidR="00A54650">
        <w:rPr>
          <w:rStyle w:val="Emphasis"/>
        </w:rPr>
        <w:t>)</w:t>
      </w:r>
    </w:p>
    <w:p w14:paraId="5428F788" w14:textId="1F193C9C" w:rsidR="004532E0" w:rsidRPr="004532E0" w:rsidRDefault="004532E0" w:rsidP="004532E0">
      <w:pPr>
        <w:spacing w:after="0"/>
        <w:rPr>
          <w:rStyle w:val="Emphasis"/>
        </w:rPr>
      </w:pPr>
      <w:r w:rsidRPr="004532E0">
        <w:rPr>
          <w:rStyle w:val="Emphasis"/>
          <w:i w:val="0"/>
        </w:rPr>
        <w:t>Job Summary:</w:t>
      </w:r>
    </w:p>
    <w:p w14:paraId="47A0509F" w14:textId="3E0A2490" w:rsidR="00501CAF" w:rsidRDefault="00252447" w:rsidP="00A66B0F">
      <w:pPr>
        <w:pStyle w:val="ListParagraph"/>
        <w:numPr>
          <w:ilvl w:val="0"/>
          <w:numId w:val="11"/>
        </w:numPr>
        <w:spacing w:after="0"/>
      </w:pPr>
      <w:r>
        <w:t>Responsible for daily morning routine of farm im</w:t>
      </w:r>
      <w:r w:rsidR="00BD4F6E">
        <w:t>plement inspection and</w:t>
      </w:r>
      <w:r>
        <w:t xml:space="preserve"> reports</w:t>
      </w:r>
      <w:r w:rsidR="00BD4F6E">
        <w:t xml:space="preserve"> compilation</w:t>
      </w:r>
      <w:r w:rsidR="00A83410">
        <w:t>.</w:t>
      </w:r>
    </w:p>
    <w:p w14:paraId="4201B99D" w14:textId="57F6F894" w:rsidR="00252447" w:rsidRDefault="00252447" w:rsidP="00A66B0F">
      <w:pPr>
        <w:pStyle w:val="ListParagraph"/>
        <w:numPr>
          <w:ilvl w:val="0"/>
          <w:numId w:val="11"/>
        </w:numPr>
        <w:spacing w:after="0"/>
      </w:pPr>
      <w:r>
        <w:t>Servicing of tractors</w:t>
      </w:r>
      <w:r w:rsidR="00A83410">
        <w:t>.</w:t>
      </w:r>
    </w:p>
    <w:p w14:paraId="74184032" w14:textId="54A8FA11" w:rsidR="009E3DE0" w:rsidRDefault="009E3DE0" w:rsidP="00A66B0F">
      <w:pPr>
        <w:pStyle w:val="ListParagraph"/>
        <w:numPr>
          <w:ilvl w:val="0"/>
          <w:numId w:val="11"/>
        </w:numPr>
        <w:spacing w:after="0"/>
      </w:pPr>
      <w:r>
        <w:t>Maintenance of tractors and other farm implements like plough</w:t>
      </w:r>
      <w:r w:rsidR="00BD4F6E">
        <w:t>s</w:t>
      </w:r>
      <w:r>
        <w:t>, harrow</w:t>
      </w:r>
      <w:r w:rsidR="00BD4F6E">
        <w:t>s, combine harvester, threshers</w:t>
      </w:r>
      <w:r>
        <w:t xml:space="preserve"> etc</w:t>
      </w:r>
      <w:r w:rsidR="00A83410">
        <w:t>.</w:t>
      </w:r>
    </w:p>
    <w:p w14:paraId="11E0DA6C" w14:textId="6D80E5B8" w:rsidR="00252447" w:rsidRDefault="00BD4F6E" w:rsidP="00A66B0F">
      <w:pPr>
        <w:pStyle w:val="ListParagraph"/>
        <w:numPr>
          <w:ilvl w:val="0"/>
          <w:numId w:val="11"/>
        </w:numPr>
        <w:spacing w:after="0"/>
      </w:pPr>
      <w:r>
        <w:t>Compilation of reports</w:t>
      </w:r>
      <w:r w:rsidR="009E3DE0">
        <w:t xml:space="preserve"> and ensuring accuracy</w:t>
      </w:r>
      <w:r w:rsidR="00A83410">
        <w:t>.</w:t>
      </w:r>
    </w:p>
    <w:p w14:paraId="00A93A1A" w14:textId="77777777" w:rsidR="004532E0" w:rsidRDefault="004532E0" w:rsidP="004532E0">
      <w:pPr>
        <w:pStyle w:val="ListParagraph"/>
        <w:spacing w:after="0"/>
        <w:ind w:left="432"/>
      </w:pPr>
    </w:p>
    <w:p w14:paraId="623A13E1" w14:textId="4498DBB4" w:rsidR="009E3DE0" w:rsidRPr="00534A64" w:rsidRDefault="00252447" w:rsidP="00804D75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534A64">
        <w:rPr>
          <w:rFonts w:asciiTheme="majorHAnsi" w:hAnsiTheme="majorHAnsi"/>
          <w:sz w:val="26"/>
          <w:szCs w:val="26"/>
        </w:rPr>
        <w:t>CHI farms Limited, Ibadan, Oyo state, Nigeria</w:t>
      </w:r>
    </w:p>
    <w:p w14:paraId="1E65A2D3" w14:textId="7EB66701" w:rsidR="004532E0" w:rsidRDefault="009E3DE0" w:rsidP="00804D75">
      <w:pPr>
        <w:spacing w:after="0" w:line="240" w:lineRule="auto"/>
        <w:rPr>
          <w:rFonts w:cstheme="minorHAnsi"/>
          <w:i/>
          <w:iCs/>
        </w:rPr>
      </w:pPr>
      <w:r w:rsidRPr="00804D75">
        <w:rPr>
          <w:rFonts w:cstheme="minorHAnsi"/>
          <w:b/>
          <w:bCs/>
          <w:i/>
          <w:iCs/>
        </w:rPr>
        <w:t>Intern</w:t>
      </w:r>
      <w:r w:rsidRPr="00804D75">
        <w:rPr>
          <w:rFonts w:cstheme="minorHAnsi"/>
          <w:i/>
          <w:iCs/>
        </w:rPr>
        <w:t xml:space="preserve"> </w:t>
      </w:r>
      <w:r w:rsidR="00A54650">
        <w:rPr>
          <w:rFonts w:cstheme="minorHAnsi"/>
          <w:i/>
          <w:iCs/>
        </w:rPr>
        <w:t>(</w:t>
      </w:r>
      <w:r w:rsidRPr="00804D75">
        <w:rPr>
          <w:rFonts w:cstheme="minorHAnsi"/>
          <w:i/>
          <w:iCs/>
        </w:rPr>
        <w:t>May 2018 – Nov 2018</w:t>
      </w:r>
      <w:r w:rsidR="00A54650">
        <w:rPr>
          <w:rFonts w:cstheme="minorHAnsi"/>
          <w:i/>
          <w:iCs/>
        </w:rPr>
        <w:t>)</w:t>
      </w:r>
    </w:p>
    <w:p w14:paraId="1170F8FD" w14:textId="37E2DD43" w:rsidR="00804D75" w:rsidRPr="004532E0" w:rsidRDefault="004532E0" w:rsidP="00804D75">
      <w:pPr>
        <w:spacing w:after="0" w:line="240" w:lineRule="auto"/>
        <w:rPr>
          <w:rFonts w:cstheme="minorHAnsi"/>
          <w:iCs/>
        </w:rPr>
      </w:pPr>
      <w:r w:rsidRPr="004532E0">
        <w:rPr>
          <w:rFonts w:cstheme="minorHAnsi"/>
          <w:iCs/>
        </w:rPr>
        <w:t>Job Summary:</w:t>
      </w:r>
    </w:p>
    <w:p w14:paraId="09701ED8" w14:textId="1866C94B" w:rsidR="009E3DE0" w:rsidRDefault="009E3DE0" w:rsidP="00A66B0F">
      <w:pPr>
        <w:pStyle w:val="ListParagraph"/>
        <w:numPr>
          <w:ilvl w:val="0"/>
          <w:numId w:val="12"/>
        </w:numPr>
      </w:pPr>
      <w:r>
        <w:t>Supporting the Plant Manager with day-to-day management</w:t>
      </w:r>
      <w:r w:rsidR="00A83410">
        <w:t>.</w:t>
      </w:r>
    </w:p>
    <w:p w14:paraId="2D5C068F" w14:textId="3A44FFC3" w:rsidR="009E3DE0" w:rsidRDefault="009E3DE0" w:rsidP="00A66B0F">
      <w:pPr>
        <w:pStyle w:val="ListParagraph"/>
        <w:numPr>
          <w:ilvl w:val="0"/>
          <w:numId w:val="12"/>
        </w:numPr>
      </w:pPr>
      <w:r>
        <w:t>Developing proposals for technical services</w:t>
      </w:r>
      <w:r w:rsidR="00A83410">
        <w:t>.</w:t>
      </w:r>
    </w:p>
    <w:p w14:paraId="3E74575E" w14:textId="0414BA8E" w:rsidR="009E3DE0" w:rsidRDefault="009E3DE0" w:rsidP="00A66B0F">
      <w:pPr>
        <w:pStyle w:val="ListParagraph"/>
        <w:numPr>
          <w:ilvl w:val="0"/>
          <w:numId w:val="12"/>
        </w:numPr>
      </w:pPr>
      <w:r>
        <w:t>Supervision of production in all departments of the farm</w:t>
      </w:r>
      <w:r w:rsidR="00A83410">
        <w:t>.</w:t>
      </w:r>
    </w:p>
    <w:p w14:paraId="290501DE" w14:textId="195CED37" w:rsidR="00252447" w:rsidRDefault="00BD4F6E" w:rsidP="00A66B0F">
      <w:pPr>
        <w:pStyle w:val="ListParagraph"/>
        <w:numPr>
          <w:ilvl w:val="0"/>
          <w:numId w:val="12"/>
        </w:numPr>
      </w:pPr>
      <w:r>
        <w:t>Commitment</w:t>
      </w:r>
      <w:r w:rsidR="009E3DE0">
        <w:t xml:space="preserve"> to continuous professional development</w:t>
      </w:r>
      <w:r w:rsidR="00A83410">
        <w:t>.</w:t>
      </w:r>
    </w:p>
    <w:p w14:paraId="6C41AEC3" w14:textId="03305DB1" w:rsidR="00501CAF" w:rsidRDefault="00DC0029">
      <w:pPr>
        <w:pStyle w:val="SectionHeading"/>
      </w:pPr>
      <w:r>
        <w:t>Skills</w:t>
      </w:r>
    </w:p>
    <w:p w14:paraId="71870911" w14:textId="528A4030" w:rsidR="00452692" w:rsidRPr="00452692" w:rsidRDefault="00452692" w:rsidP="00452692">
      <w:pPr>
        <w:rPr>
          <w:rFonts w:asciiTheme="majorHAnsi" w:hAnsiTheme="majorHAnsi"/>
        </w:rPr>
      </w:pPr>
      <w:r w:rsidRPr="00452692">
        <w:rPr>
          <w:rFonts w:asciiTheme="majorHAnsi" w:hAnsiTheme="majorHAnsi"/>
        </w:rPr>
        <w:t>SOFT SKILLS</w:t>
      </w:r>
    </w:p>
    <w:p w14:paraId="04B1D301" w14:textId="7BD491D2" w:rsidR="005B2102" w:rsidRDefault="005B2102" w:rsidP="00A66B0F">
      <w:pPr>
        <w:pStyle w:val="ListParagraph"/>
        <w:numPr>
          <w:ilvl w:val="0"/>
          <w:numId w:val="13"/>
        </w:numPr>
      </w:pPr>
      <w:r>
        <w:t>Ability to work in a team</w:t>
      </w:r>
    </w:p>
    <w:p w14:paraId="24EB324E" w14:textId="423044E0" w:rsidR="005B2102" w:rsidRDefault="005B2102" w:rsidP="00A66B0F">
      <w:pPr>
        <w:pStyle w:val="ListParagraph"/>
        <w:numPr>
          <w:ilvl w:val="0"/>
          <w:numId w:val="13"/>
        </w:numPr>
      </w:pPr>
      <w:r>
        <w:t>Adaptability</w:t>
      </w:r>
    </w:p>
    <w:p w14:paraId="50CF1C97" w14:textId="29CE50ED" w:rsidR="005B2102" w:rsidRDefault="005D29C9" w:rsidP="00A66B0F">
      <w:pPr>
        <w:pStyle w:val="ListParagraph"/>
        <w:numPr>
          <w:ilvl w:val="0"/>
          <w:numId w:val="13"/>
        </w:numPr>
      </w:pPr>
      <w:r>
        <w:t>Strong C</w:t>
      </w:r>
      <w:r w:rsidR="005B2102">
        <w:t>ommunication Skills</w:t>
      </w:r>
    </w:p>
    <w:p w14:paraId="788EFBEE" w14:textId="60A52B9C" w:rsidR="005B2102" w:rsidRDefault="005B2102" w:rsidP="00A66B0F">
      <w:pPr>
        <w:pStyle w:val="ListParagraph"/>
        <w:numPr>
          <w:ilvl w:val="0"/>
          <w:numId w:val="13"/>
        </w:numPr>
      </w:pPr>
      <w:r>
        <w:t>Leadership Skills</w:t>
      </w:r>
    </w:p>
    <w:p w14:paraId="0BDD3671" w14:textId="79BEF668" w:rsidR="00501CAF" w:rsidRDefault="005B2102" w:rsidP="00A66B0F">
      <w:pPr>
        <w:pStyle w:val="ListParagraph"/>
        <w:numPr>
          <w:ilvl w:val="0"/>
          <w:numId w:val="13"/>
        </w:numPr>
      </w:pPr>
      <w:r>
        <w:t>Problem Solving</w:t>
      </w:r>
    </w:p>
    <w:p w14:paraId="2DFFDC75" w14:textId="7AC5E250" w:rsidR="00592A51" w:rsidRDefault="00592A51" w:rsidP="00A66B0F">
      <w:pPr>
        <w:pStyle w:val="ListParagraph"/>
        <w:numPr>
          <w:ilvl w:val="0"/>
          <w:numId w:val="13"/>
        </w:numPr>
      </w:pPr>
      <w:r>
        <w:t>Interpersonal Skills</w:t>
      </w:r>
    </w:p>
    <w:p w14:paraId="64E7E241" w14:textId="4551FCBE" w:rsidR="00BD4F6E" w:rsidRDefault="00592A51" w:rsidP="00A66B0F">
      <w:pPr>
        <w:pStyle w:val="ListParagraph"/>
        <w:numPr>
          <w:ilvl w:val="0"/>
          <w:numId w:val="13"/>
        </w:numPr>
      </w:pPr>
      <w:r>
        <w:t>Time Management Skills</w:t>
      </w:r>
    </w:p>
    <w:sectPr w:rsidR="00BD4F6E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2AFF" w14:textId="77777777" w:rsidR="00924D9B" w:rsidRDefault="00924D9B">
      <w:pPr>
        <w:spacing w:after="0" w:line="240" w:lineRule="auto"/>
      </w:pPr>
      <w:r>
        <w:separator/>
      </w:r>
    </w:p>
  </w:endnote>
  <w:endnote w:type="continuationSeparator" w:id="0">
    <w:p w14:paraId="6CDF3416" w14:textId="77777777" w:rsidR="00924D9B" w:rsidRDefault="0092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 U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9A946" w14:textId="77777777" w:rsidR="00501CAF" w:rsidRDefault="00DC00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1E21F5" wp14:editId="0609663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9C3C80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A2CD8E" wp14:editId="4DB4934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AC19463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fmiGxBUCAAAS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384058F" wp14:editId="1AD5F9D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3295421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782FC3D5" w14:textId="77777777" w:rsidR="00501CAF" w:rsidRDefault="00DC00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DEA478" wp14:editId="015850A3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0CCA34" w14:textId="77777777" w:rsidR="00501CAF" w:rsidRDefault="00DC002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DDEA47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6B0CCA34" w14:textId="77777777" w:rsidR="00501CAF" w:rsidRDefault="00DC002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96C0C" w14:textId="77777777" w:rsidR="00924D9B" w:rsidRDefault="00924D9B">
      <w:pPr>
        <w:spacing w:after="0" w:line="240" w:lineRule="auto"/>
      </w:pPr>
      <w:r>
        <w:separator/>
      </w:r>
    </w:p>
  </w:footnote>
  <w:footnote w:type="continuationSeparator" w:id="0">
    <w:p w14:paraId="29B30422" w14:textId="77777777" w:rsidR="00924D9B" w:rsidRDefault="0092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11715" w14:textId="77777777" w:rsidR="00501CAF" w:rsidRDefault="00DC00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41A23CE" wp14:editId="69DC5E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2FDFD0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175B27" wp14:editId="0910D0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48821C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51680E2" wp14:editId="2B5B5D0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AD699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302F554D" w14:textId="77777777" w:rsidR="00501CAF" w:rsidRDefault="00501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F5E"/>
    <w:multiLevelType w:val="hybridMultilevel"/>
    <w:tmpl w:val="31888DE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AEC1E8E"/>
    <w:multiLevelType w:val="hybridMultilevel"/>
    <w:tmpl w:val="E884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F4BA3D3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2293CE0"/>
    <w:multiLevelType w:val="hybridMultilevel"/>
    <w:tmpl w:val="3942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11F4"/>
    <w:multiLevelType w:val="hybridMultilevel"/>
    <w:tmpl w:val="C8D06C7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89C1AE5"/>
    <w:multiLevelType w:val="hybridMultilevel"/>
    <w:tmpl w:val="0596B0B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102483E"/>
    <w:multiLevelType w:val="hybridMultilevel"/>
    <w:tmpl w:val="F33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366"/>
    <w:multiLevelType w:val="hybridMultilevel"/>
    <w:tmpl w:val="DFE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4437C"/>
    <w:multiLevelType w:val="hybridMultilevel"/>
    <w:tmpl w:val="778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DC3A35"/>
    <w:multiLevelType w:val="hybridMultilevel"/>
    <w:tmpl w:val="927E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F5D"/>
    <w:multiLevelType w:val="hybridMultilevel"/>
    <w:tmpl w:val="7F404E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E1C7306"/>
    <w:multiLevelType w:val="hybridMultilevel"/>
    <w:tmpl w:val="FCFE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31"/>
    <w:rsid w:val="000E0449"/>
    <w:rsid w:val="000E7510"/>
    <w:rsid w:val="001C1778"/>
    <w:rsid w:val="00233B6C"/>
    <w:rsid w:val="00252447"/>
    <w:rsid w:val="002C4744"/>
    <w:rsid w:val="002E152C"/>
    <w:rsid w:val="00322A26"/>
    <w:rsid w:val="00362B31"/>
    <w:rsid w:val="003A3055"/>
    <w:rsid w:val="003D38D9"/>
    <w:rsid w:val="003F2CCA"/>
    <w:rsid w:val="00452692"/>
    <w:rsid w:val="004532E0"/>
    <w:rsid w:val="004D11F2"/>
    <w:rsid w:val="004D277C"/>
    <w:rsid w:val="00501CAF"/>
    <w:rsid w:val="0051369F"/>
    <w:rsid w:val="00534A64"/>
    <w:rsid w:val="00562388"/>
    <w:rsid w:val="00592A51"/>
    <w:rsid w:val="005B2102"/>
    <w:rsid w:val="005D29C9"/>
    <w:rsid w:val="00682E60"/>
    <w:rsid w:val="00684F8F"/>
    <w:rsid w:val="0074701D"/>
    <w:rsid w:val="007C2EEF"/>
    <w:rsid w:val="00804D75"/>
    <w:rsid w:val="008E5B02"/>
    <w:rsid w:val="00924D9B"/>
    <w:rsid w:val="0094231C"/>
    <w:rsid w:val="009E3DE0"/>
    <w:rsid w:val="00A26C5B"/>
    <w:rsid w:val="00A54650"/>
    <w:rsid w:val="00A66B0F"/>
    <w:rsid w:val="00A83410"/>
    <w:rsid w:val="00AD636F"/>
    <w:rsid w:val="00B92000"/>
    <w:rsid w:val="00BD4F6E"/>
    <w:rsid w:val="00DC0029"/>
    <w:rsid w:val="00DF3DA5"/>
    <w:rsid w:val="00E157AE"/>
    <w:rsid w:val="00E31FB9"/>
    <w:rsid w:val="00EC216B"/>
    <w:rsid w:val="00ED39C4"/>
    <w:rsid w:val="00F7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19CF"/>
  <w15:docId w15:val="{74D52A61-3558-4343-99E4-9F6190AB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97F80944F54B53BFA2182779523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C3C20-AC02-4EE3-BD2E-FA57353CC656}"/>
      </w:docPartPr>
      <w:docPartBody>
        <w:p w:rsidR="00C10F06" w:rsidRDefault="00F0721B">
          <w:pPr>
            <w:pStyle w:val="ED97F80944F54B53BFA2182779523CE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31F543D2C3A42F695B8923F9919F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128C-EE4A-4630-8D8D-8506961F44AB}"/>
      </w:docPartPr>
      <w:docPartBody>
        <w:p w:rsidR="00C10F06" w:rsidRDefault="00F0721B">
          <w:pPr>
            <w:pStyle w:val="131F543D2C3A42F695B8923F9919F695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4E0F131BF3A4F669AA8A760E0AD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29BE-7E30-464D-BDFC-129DCD3FA0EE}"/>
      </w:docPartPr>
      <w:docPartBody>
        <w:p w:rsidR="00C10F06" w:rsidRDefault="00F0721B">
          <w:pPr>
            <w:pStyle w:val="A4E0F131BF3A4F669AA8A760E0ADED6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12AB45F3C5D4D328C0DF11BEB451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2481-570A-4784-AD43-9C4D1947DC71}"/>
      </w:docPartPr>
      <w:docPartBody>
        <w:p w:rsidR="00C10F06" w:rsidRDefault="00F0721B">
          <w:pPr>
            <w:pStyle w:val="512AB45F3C5D4D328C0DF11BEB45191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3A8D039A83324ACB9C3617A1E4ECE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A0129-2280-4D5F-8806-C9CA6958C231}"/>
      </w:docPartPr>
      <w:docPartBody>
        <w:p w:rsidR="00F17910" w:rsidRDefault="00244ECC" w:rsidP="00244ECC">
          <w:pPr>
            <w:pStyle w:val="3A8D039A83324ACB9C3617A1E4ECE02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 U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9A"/>
    <w:rsid w:val="00195C1C"/>
    <w:rsid w:val="00244ECC"/>
    <w:rsid w:val="0028449A"/>
    <w:rsid w:val="003907EC"/>
    <w:rsid w:val="00641925"/>
    <w:rsid w:val="006568C4"/>
    <w:rsid w:val="00717A4C"/>
    <w:rsid w:val="00A563BA"/>
    <w:rsid w:val="00AA6D3A"/>
    <w:rsid w:val="00C10F06"/>
    <w:rsid w:val="00F0721B"/>
    <w:rsid w:val="00F17910"/>
    <w:rsid w:val="00F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244ECC"/>
    <w:rPr>
      <w:color w:val="808080"/>
    </w:rPr>
  </w:style>
  <w:style w:type="paragraph" w:customStyle="1" w:styleId="ED97F80944F54B53BFA2182779523CEA">
    <w:name w:val="ED97F80944F54B53BFA2182779523CEA"/>
  </w:style>
  <w:style w:type="paragraph" w:customStyle="1" w:styleId="131F543D2C3A42F695B8923F9919F695">
    <w:name w:val="131F543D2C3A42F695B8923F9919F695"/>
  </w:style>
  <w:style w:type="paragraph" w:customStyle="1" w:styleId="DB05CB2CED5246BDA4D64535FC278370">
    <w:name w:val="DB05CB2CED5246BDA4D64535FC278370"/>
  </w:style>
  <w:style w:type="paragraph" w:customStyle="1" w:styleId="A4E0F131BF3A4F669AA8A760E0ADED6C">
    <w:name w:val="A4E0F131BF3A4F669AA8A760E0ADED6C"/>
  </w:style>
  <w:style w:type="paragraph" w:customStyle="1" w:styleId="512AB45F3C5D4D328C0DF11BEB45191E">
    <w:name w:val="512AB45F3C5D4D328C0DF11BEB45191E"/>
  </w:style>
  <w:style w:type="paragraph" w:customStyle="1" w:styleId="429CBBEAED2A450EBBA203405263BA50">
    <w:name w:val="429CBBEAED2A450EBBA203405263BA5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A8D039A83324ACB9C3617A1E4ECE02E">
    <w:name w:val="3A8D039A83324ACB9C3617A1E4ECE02E"/>
    <w:rsid w:val="00244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No 4, Labuta along FUNAAB/Alabata road, Abeokuta, Ogun state</CompanyAddress>
  <CompanyPhone>Telephone: 08059092064</CompanyPhone>
  <CompanyFax/>
  <CompanyEmail>Email: olaolusolomon01@gmail.com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1F11B4A-F1DC-40FE-AB0C-C73A33AF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125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Adegboyega olaoluwa solomon</dc:creator>
  <cp:lastModifiedBy>AOS_</cp:lastModifiedBy>
  <cp:revision>15</cp:revision>
  <dcterms:created xsi:type="dcterms:W3CDTF">2023-03-10T13:47:00Z</dcterms:created>
  <dcterms:modified xsi:type="dcterms:W3CDTF">2023-08-30T22:05:00Z</dcterms:modified>
</cp:coreProperties>
</file>